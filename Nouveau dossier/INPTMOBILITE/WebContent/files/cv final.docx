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CE" w:rsidRDefault="00A001CE" w:rsidP="00141A4C">
      <w:pPr>
        <w:pStyle w:val="Titre"/>
        <w:rPr>
          <w:sz w:val="72"/>
          <w:szCs w:val="72"/>
        </w:rPr>
      </w:pPr>
    </w:p>
    <w:p w:rsidR="00816216" w:rsidRDefault="00FD72DC" w:rsidP="00141A4C">
      <w:pPr>
        <w:pStyle w:val="Titre"/>
        <w:rPr>
          <w:sz w:val="72"/>
          <w:szCs w:val="72"/>
        </w:rPr>
      </w:pPr>
      <w:r w:rsidRPr="00044AC9">
        <w:rPr>
          <w:sz w:val="72"/>
          <w:szCs w:val="72"/>
        </w:rPr>
        <w:t>AMELLAL Bouchra</w:t>
      </w:r>
    </w:p>
    <w:p w:rsidR="00044AC9" w:rsidRPr="00044AC9" w:rsidRDefault="00044AC9" w:rsidP="00141A4C">
      <w:pPr>
        <w:pStyle w:val="Titre"/>
        <w:rPr>
          <w:rFonts w:asciiTheme="minorHAnsi" w:eastAsiaTheme="minorEastAsia" w:hAnsiTheme="minorHAnsi" w:cstheme="minorBidi"/>
          <w:color w:val="404040" w:themeColor="text1" w:themeTint="BF"/>
          <w:kern w:val="0"/>
          <w:sz w:val="22"/>
        </w:rPr>
      </w:pPr>
      <w:r w:rsidRPr="00044AC9">
        <w:rPr>
          <w:rFonts w:asciiTheme="minorHAnsi" w:eastAsiaTheme="minorEastAsia" w:hAnsiTheme="minorHAnsi" w:cstheme="minorBidi"/>
          <w:color w:val="404040" w:themeColor="text1" w:themeTint="BF"/>
          <w:kern w:val="0"/>
          <w:sz w:val="22"/>
        </w:rPr>
        <w:t>Elève Ingénieure d’Etat à l’Institut Nationale des Postes et Télécommunications (INPT)</w:t>
      </w:r>
    </w:p>
    <w:p w:rsidR="00044AC9" w:rsidRPr="00044AC9" w:rsidRDefault="00FD72DC" w:rsidP="00FD72DC">
      <w:pPr>
        <w:rPr>
          <w:rFonts w:ascii="Arial" w:hAnsi="Arial"/>
          <w:color w:val="000000"/>
          <w:sz w:val="20"/>
          <w:szCs w:val="16"/>
        </w:rPr>
      </w:pPr>
      <w:bookmarkStart w:id="0" w:name="_GoBack"/>
      <w:proofErr w:type="gramStart"/>
      <w:r w:rsidRPr="00044AC9">
        <w:rPr>
          <w:rFonts w:ascii="Arial" w:hAnsi="Arial"/>
          <w:color w:val="000000"/>
          <w:sz w:val="20"/>
          <w:szCs w:val="16"/>
        </w:rPr>
        <w:t>2,A</w:t>
      </w:r>
      <w:r w:rsidR="00890EDE">
        <w:rPr>
          <w:rFonts w:ascii="Arial" w:hAnsi="Arial"/>
          <w:color w:val="000000"/>
          <w:sz w:val="20"/>
          <w:szCs w:val="16"/>
        </w:rPr>
        <w:t>v</w:t>
      </w:r>
      <w:proofErr w:type="gramEnd"/>
      <w:r w:rsidRPr="00044AC9">
        <w:rPr>
          <w:rFonts w:ascii="Arial" w:hAnsi="Arial"/>
          <w:color w:val="000000"/>
          <w:sz w:val="20"/>
          <w:szCs w:val="16"/>
        </w:rPr>
        <w:t xml:space="preserve"> </w:t>
      </w:r>
      <w:proofErr w:type="spellStart"/>
      <w:r w:rsidR="00890EDE" w:rsidRPr="00044AC9">
        <w:rPr>
          <w:rFonts w:ascii="Arial" w:hAnsi="Arial"/>
          <w:color w:val="000000"/>
          <w:sz w:val="20"/>
          <w:szCs w:val="16"/>
        </w:rPr>
        <w:t>a</w:t>
      </w:r>
      <w:r w:rsidR="00890EDE">
        <w:rPr>
          <w:rFonts w:ascii="Arial" w:hAnsi="Arial"/>
          <w:color w:val="000000"/>
          <w:sz w:val="20"/>
          <w:szCs w:val="16"/>
        </w:rPr>
        <w:t>A</w:t>
      </w:r>
      <w:r w:rsidR="00890EDE" w:rsidRPr="00044AC9">
        <w:rPr>
          <w:rFonts w:ascii="Arial" w:hAnsi="Arial"/>
          <w:color w:val="000000"/>
          <w:sz w:val="20"/>
          <w:szCs w:val="16"/>
        </w:rPr>
        <w:t>llal</w:t>
      </w:r>
      <w:proofErr w:type="spellEnd"/>
      <w:r w:rsidR="00890EDE" w:rsidRPr="00044AC9">
        <w:rPr>
          <w:rFonts w:ascii="Arial" w:hAnsi="Arial"/>
          <w:color w:val="000000"/>
          <w:sz w:val="20"/>
          <w:szCs w:val="16"/>
        </w:rPr>
        <w:t xml:space="preserve"> </w:t>
      </w:r>
      <w:r w:rsidR="00890EDE">
        <w:rPr>
          <w:rFonts w:ascii="Arial" w:hAnsi="Arial"/>
          <w:color w:val="000000"/>
          <w:sz w:val="20"/>
          <w:szCs w:val="16"/>
        </w:rPr>
        <w:t>E</w:t>
      </w:r>
      <w:r w:rsidR="00890EDE" w:rsidRPr="00044AC9">
        <w:rPr>
          <w:rFonts w:ascii="Arial" w:hAnsi="Arial"/>
          <w:color w:val="000000"/>
          <w:sz w:val="20"/>
          <w:szCs w:val="16"/>
        </w:rPr>
        <w:t xml:space="preserve">l </w:t>
      </w:r>
      <w:r w:rsidR="00890EDE">
        <w:rPr>
          <w:rFonts w:ascii="Arial" w:hAnsi="Arial"/>
          <w:color w:val="000000"/>
          <w:sz w:val="20"/>
          <w:szCs w:val="16"/>
        </w:rPr>
        <w:t>F</w:t>
      </w:r>
      <w:r w:rsidR="00890EDE" w:rsidRPr="00044AC9">
        <w:rPr>
          <w:rFonts w:ascii="Arial" w:hAnsi="Arial"/>
          <w:color w:val="000000"/>
          <w:sz w:val="20"/>
          <w:szCs w:val="16"/>
        </w:rPr>
        <w:t xml:space="preserve">assi </w:t>
      </w:r>
      <w:proofErr w:type="spellStart"/>
      <w:r w:rsidR="00890EDE">
        <w:rPr>
          <w:rFonts w:ascii="Arial" w:hAnsi="Arial"/>
          <w:color w:val="000000"/>
          <w:sz w:val="20"/>
          <w:szCs w:val="16"/>
        </w:rPr>
        <w:t>M</w:t>
      </w:r>
      <w:r w:rsidR="00890EDE" w:rsidRPr="00044AC9">
        <w:rPr>
          <w:rFonts w:ascii="Arial" w:hAnsi="Arial"/>
          <w:color w:val="000000"/>
          <w:sz w:val="20"/>
          <w:szCs w:val="16"/>
        </w:rPr>
        <w:t>adinat</w:t>
      </w:r>
      <w:proofErr w:type="spellEnd"/>
      <w:r w:rsidR="00890EDE" w:rsidRPr="00044AC9">
        <w:rPr>
          <w:rFonts w:ascii="Arial" w:hAnsi="Arial"/>
          <w:color w:val="000000"/>
          <w:sz w:val="20"/>
          <w:szCs w:val="16"/>
        </w:rPr>
        <w:t xml:space="preserve"> </w:t>
      </w:r>
      <w:r w:rsidR="00890EDE">
        <w:rPr>
          <w:rFonts w:ascii="Arial" w:hAnsi="Arial"/>
          <w:color w:val="000000"/>
          <w:sz w:val="20"/>
          <w:szCs w:val="16"/>
        </w:rPr>
        <w:t>A</w:t>
      </w:r>
      <w:r w:rsidR="00890EDE" w:rsidRPr="00044AC9">
        <w:rPr>
          <w:rFonts w:ascii="Arial" w:hAnsi="Arial"/>
          <w:color w:val="000000"/>
          <w:sz w:val="20"/>
          <w:szCs w:val="16"/>
        </w:rPr>
        <w:t xml:space="preserve">l </w:t>
      </w:r>
      <w:proofErr w:type="spellStart"/>
      <w:r w:rsidR="00890EDE">
        <w:rPr>
          <w:rFonts w:ascii="Arial" w:hAnsi="Arial"/>
          <w:color w:val="000000"/>
          <w:sz w:val="20"/>
          <w:szCs w:val="16"/>
        </w:rPr>
        <w:t>I</w:t>
      </w:r>
      <w:r w:rsidR="00890EDE" w:rsidRPr="00044AC9">
        <w:rPr>
          <w:rFonts w:ascii="Arial" w:hAnsi="Arial"/>
          <w:color w:val="000000"/>
          <w:sz w:val="20"/>
          <w:szCs w:val="16"/>
        </w:rPr>
        <w:t>rfane</w:t>
      </w:r>
      <w:proofErr w:type="spellEnd"/>
      <w:r w:rsidR="00890EDE" w:rsidRPr="00044AC9">
        <w:rPr>
          <w:rFonts w:ascii="Arial" w:hAnsi="Arial"/>
          <w:color w:val="000000"/>
          <w:sz w:val="20"/>
          <w:szCs w:val="16"/>
        </w:rPr>
        <w:t xml:space="preserve"> ,</w:t>
      </w:r>
      <w:r w:rsidR="00890EDE">
        <w:rPr>
          <w:rFonts w:ascii="Arial" w:hAnsi="Arial"/>
          <w:color w:val="000000"/>
          <w:sz w:val="20"/>
          <w:szCs w:val="16"/>
        </w:rPr>
        <w:t>R</w:t>
      </w:r>
      <w:r w:rsidR="00890EDE" w:rsidRPr="00044AC9">
        <w:rPr>
          <w:rFonts w:ascii="Arial" w:hAnsi="Arial"/>
          <w:color w:val="000000"/>
          <w:sz w:val="20"/>
          <w:szCs w:val="16"/>
        </w:rPr>
        <w:t>abat</w:t>
      </w:r>
      <w:r w:rsidR="00890EDE">
        <w:rPr>
          <w:rFonts w:ascii="Arial" w:hAnsi="Arial"/>
          <w:color w:val="000000"/>
          <w:sz w:val="20"/>
          <w:szCs w:val="16"/>
        </w:rPr>
        <w:t>, Maroc</w:t>
      </w:r>
    </w:p>
    <w:bookmarkEnd w:id="0"/>
    <w:p w:rsidR="00044AC9" w:rsidRPr="00044AC9" w:rsidRDefault="00141A4C" w:rsidP="00044AC9">
      <w:pPr>
        <w:rPr>
          <w:rFonts w:ascii="Arial" w:hAnsi="Arial"/>
          <w:color w:val="000000"/>
          <w:sz w:val="20"/>
          <w:szCs w:val="16"/>
        </w:rPr>
      </w:pPr>
      <w:r w:rsidRPr="00044AC9">
        <w:rPr>
          <w:rFonts w:ascii="Arial" w:hAnsi="Arial"/>
          <w:color w:val="000000"/>
          <w:sz w:val="20"/>
          <w:szCs w:val="16"/>
        </w:rPr>
        <w:t> </w:t>
      </w:r>
      <w:r w:rsidR="00FD72DC" w:rsidRPr="00044AC9">
        <w:rPr>
          <w:rFonts w:ascii="Arial" w:hAnsi="Arial"/>
          <w:color w:val="000000"/>
          <w:sz w:val="20"/>
          <w:szCs w:val="16"/>
        </w:rPr>
        <w:t>06 00 87 99 70</w:t>
      </w:r>
      <w:r w:rsidRPr="00044AC9">
        <w:rPr>
          <w:rFonts w:ascii="Arial" w:hAnsi="Arial"/>
          <w:color w:val="000000"/>
          <w:sz w:val="20"/>
          <w:szCs w:val="16"/>
        </w:rPr>
        <w:t> </w:t>
      </w:r>
    </w:p>
    <w:p w:rsidR="00FD72DC" w:rsidRPr="00044AC9" w:rsidRDefault="003D661F" w:rsidP="00FD72DC">
      <w:pPr>
        <w:rPr>
          <w:rFonts w:ascii="Arial" w:hAnsi="Arial"/>
          <w:color w:val="000000"/>
          <w:sz w:val="20"/>
          <w:szCs w:val="16"/>
        </w:rPr>
      </w:pPr>
      <w:hyperlink r:id="rId8" w:history="1">
        <w:r w:rsidR="00044AC9" w:rsidRPr="00044AC9">
          <w:rPr>
            <w:rFonts w:ascii="Arial" w:hAnsi="Arial"/>
            <w:color w:val="000000"/>
            <w:sz w:val="20"/>
            <w:szCs w:val="16"/>
          </w:rPr>
          <w:t>Bouchraamlal97@gmail.com</w:t>
        </w:r>
      </w:hyperlink>
    </w:p>
    <w:p w:rsidR="006270A9" w:rsidRPr="001B5C28" w:rsidRDefault="003D661F">
      <w:pPr>
        <w:pStyle w:val="Titre1"/>
        <w:rPr>
          <w:u w:val="single"/>
        </w:rPr>
      </w:pPr>
      <w:sdt>
        <w:sdtPr>
          <w:rPr>
            <w:u w:val="single"/>
          </w:rPr>
          <w:alias w:val="Formation :"/>
          <w:tag w:val="Formation :"/>
          <w:id w:val="807127995"/>
          <w:placeholder>
            <w:docPart w:val="A342963E660041B6ACFA9E2F8B2912DA"/>
          </w:placeholder>
          <w:temporary/>
          <w:showingPlcHdr/>
          <w15:appearance w15:val="hidden"/>
        </w:sdtPr>
        <w:sdtEndPr/>
        <w:sdtContent>
          <w:r w:rsidR="009D5933" w:rsidRPr="001B5C28">
            <w:rPr>
              <w:u w:val="single"/>
              <w:lang w:bidi="fr-FR"/>
            </w:rPr>
            <w:t>Formation</w:t>
          </w:r>
        </w:sdtContent>
      </w:sdt>
      <w:r w:rsidR="00A07E49" w:rsidRPr="001B5C28">
        <w:rPr>
          <w:u w:val="single"/>
        </w:rPr>
        <w:t> :</w:t>
      </w:r>
    </w:p>
    <w:p w:rsidR="00A07E49" w:rsidRPr="00A07E49" w:rsidRDefault="00A07E49" w:rsidP="00A07E49">
      <w:pPr>
        <w:pStyle w:val="Paragraphedeliste"/>
        <w:numPr>
          <w:ilvl w:val="0"/>
          <w:numId w:val="24"/>
        </w:numPr>
        <w:rPr>
          <w:rFonts w:ascii="Arial" w:hAnsi="Arial"/>
          <w:color w:val="000000"/>
          <w:sz w:val="20"/>
          <w:szCs w:val="16"/>
        </w:rPr>
      </w:pPr>
      <w:r w:rsidRPr="00A07E49">
        <w:rPr>
          <w:rFonts w:ascii="Arial" w:hAnsi="Arial"/>
          <w:color w:val="000000"/>
          <w:sz w:val="20"/>
          <w:szCs w:val="16"/>
        </w:rPr>
        <w:t>2018-2019 :2ème année à l’institut National des Postes et Télécommunications option ingénierie Informatique.</w:t>
      </w:r>
    </w:p>
    <w:p w:rsidR="00A07E49" w:rsidRPr="00A07E49" w:rsidRDefault="00A07E49" w:rsidP="00A07E49">
      <w:pPr>
        <w:pStyle w:val="Paragraphedeliste"/>
        <w:numPr>
          <w:ilvl w:val="0"/>
          <w:numId w:val="24"/>
        </w:numPr>
        <w:rPr>
          <w:rFonts w:ascii="Arial" w:hAnsi="Arial"/>
          <w:color w:val="000000"/>
          <w:sz w:val="20"/>
          <w:szCs w:val="16"/>
        </w:rPr>
      </w:pPr>
      <w:r w:rsidRPr="00A07E49">
        <w:rPr>
          <w:rFonts w:ascii="Arial" w:hAnsi="Arial"/>
          <w:color w:val="000000"/>
          <w:sz w:val="20"/>
          <w:szCs w:val="16"/>
        </w:rPr>
        <w:t>201</w:t>
      </w:r>
      <w:r w:rsidR="003C4CBE">
        <w:rPr>
          <w:rFonts w:ascii="Arial" w:hAnsi="Arial"/>
          <w:color w:val="000000"/>
          <w:sz w:val="20"/>
          <w:szCs w:val="16"/>
        </w:rPr>
        <w:t>5</w:t>
      </w:r>
      <w:r w:rsidRPr="00A07E49">
        <w:rPr>
          <w:rFonts w:ascii="Arial" w:hAnsi="Arial"/>
          <w:color w:val="000000"/>
          <w:sz w:val="20"/>
          <w:szCs w:val="16"/>
        </w:rPr>
        <w:t xml:space="preserve">-2017 : Classes Préparatoires aux grandes écoles </w:t>
      </w:r>
      <w:proofErr w:type="gramStart"/>
      <w:r w:rsidRPr="00A07E49">
        <w:rPr>
          <w:rFonts w:ascii="Arial" w:hAnsi="Arial"/>
          <w:color w:val="000000"/>
          <w:sz w:val="20"/>
          <w:szCs w:val="16"/>
        </w:rPr>
        <w:t>Lycée  IBEN</w:t>
      </w:r>
      <w:proofErr w:type="gramEnd"/>
      <w:r w:rsidRPr="00A07E49">
        <w:rPr>
          <w:rFonts w:ascii="Arial" w:hAnsi="Arial"/>
          <w:color w:val="000000"/>
          <w:sz w:val="20"/>
          <w:szCs w:val="16"/>
        </w:rPr>
        <w:t xml:space="preserve"> TAHIR Errachidia Filière maths physique et science d’ingénieure</w:t>
      </w:r>
    </w:p>
    <w:p w:rsidR="00A07E49" w:rsidRPr="00A07E49" w:rsidRDefault="00A07E49" w:rsidP="00A07E49">
      <w:pPr>
        <w:pStyle w:val="Paragraphedeliste"/>
        <w:numPr>
          <w:ilvl w:val="0"/>
          <w:numId w:val="24"/>
        </w:numPr>
        <w:rPr>
          <w:rFonts w:ascii="Arial" w:hAnsi="Arial"/>
          <w:color w:val="000000"/>
          <w:sz w:val="20"/>
          <w:szCs w:val="16"/>
        </w:rPr>
      </w:pPr>
      <w:r w:rsidRPr="00A07E49">
        <w:rPr>
          <w:rFonts w:ascii="Arial" w:hAnsi="Arial"/>
          <w:color w:val="000000"/>
          <w:sz w:val="20"/>
          <w:szCs w:val="16"/>
        </w:rPr>
        <w:t xml:space="preserve">2014-2015 : Baccalauréat science mathématique A (Mention très </w:t>
      </w:r>
      <w:proofErr w:type="gramStart"/>
      <w:r w:rsidRPr="00A07E49">
        <w:rPr>
          <w:rFonts w:ascii="Arial" w:hAnsi="Arial"/>
          <w:color w:val="000000"/>
          <w:sz w:val="20"/>
          <w:szCs w:val="16"/>
        </w:rPr>
        <w:t>Bien )</w:t>
      </w:r>
      <w:proofErr w:type="gramEnd"/>
      <w:r w:rsidRPr="00A07E49">
        <w:rPr>
          <w:rFonts w:ascii="Arial" w:hAnsi="Arial"/>
          <w:color w:val="000000"/>
          <w:sz w:val="20"/>
          <w:szCs w:val="16"/>
        </w:rPr>
        <w:t xml:space="preserve">,  Lycée Mohammed V , </w:t>
      </w:r>
      <w:proofErr w:type="spellStart"/>
      <w:r w:rsidRPr="00A07E49">
        <w:rPr>
          <w:rFonts w:ascii="Arial" w:hAnsi="Arial"/>
          <w:color w:val="000000"/>
          <w:sz w:val="20"/>
          <w:szCs w:val="16"/>
        </w:rPr>
        <w:t>Goulmima</w:t>
      </w:r>
      <w:proofErr w:type="spellEnd"/>
    </w:p>
    <w:p w:rsidR="006270A9" w:rsidRPr="001B5C28" w:rsidRDefault="00A07E49">
      <w:pPr>
        <w:pStyle w:val="Titre1"/>
        <w:rPr>
          <w:u w:val="single"/>
        </w:rPr>
      </w:pPr>
      <w:r w:rsidRPr="001B5C28">
        <w:rPr>
          <w:u w:val="single"/>
        </w:rPr>
        <w:t xml:space="preserve">PROJETS et </w:t>
      </w:r>
      <w:r w:rsidR="003F3C68" w:rsidRPr="001B5C28">
        <w:rPr>
          <w:u w:val="single"/>
        </w:rPr>
        <w:t>STAGES</w:t>
      </w:r>
      <w:r w:rsidRPr="001B5C28">
        <w:rPr>
          <w:u w:val="single"/>
        </w:rPr>
        <w:t xml:space="preserve"> :</w:t>
      </w:r>
    </w:p>
    <w:p w:rsidR="006270A9" w:rsidRDefault="00A07E49" w:rsidP="00A07E49">
      <w:pPr>
        <w:pStyle w:val="Titre2"/>
        <w:numPr>
          <w:ilvl w:val="0"/>
          <w:numId w:val="26"/>
        </w:numPr>
        <w:rPr>
          <w:rFonts w:ascii="Arial" w:eastAsiaTheme="minorEastAsia" w:hAnsi="Arial" w:cstheme="minorBidi"/>
          <w:b w:val="0"/>
          <w:caps w:val="0"/>
          <w:color w:val="000000"/>
          <w:sz w:val="20"/>
          <w:szCs w:val="16"/>
        </w:rPr>
      </w:pPr>
      <w:r w:rsidRPr="00A07E49">
        <w:rPr>
          <w:rFonts w:ascii="Arial" w:eastAsiaTheme="minorEastAsia" w:hAnsi="Arial" w:cstheme="minorBidi"/>
          <w:b w:val="0"/>
          <w:caps w:val="0"/>
          <w:color w:val="000000"/>
          <w:sz w:val="20"/>
          <w:szCs w:val="16"/>
        </w:rPr>
        <w:t>Réalisation d’un analyseur de texte pour une application d’e-réputation. Réaliser en PYTHON en traitant de données récupérées en exploitant Twitter</w:t>
      </w:r>
      <w:r>
        <w:rPr>
          <w:rFonts w:ascii="Arial" w:eastAsiaTheme="minorEastAsia" w:hAnsi="Arial" w:cstheme="minorBidi"/>
          <w:b w:val="0"/>
          <w:caps w:val="0"/>
          <w:color w:val="000000"/>
          <w:sz w:val="20"/>
          <w:szCs w:val="16"/>
        </w:rPr>
        <w:t>.</w:t>
      </w:r>
    </w:p>
    <w:p w:rsidR="00A07E49" w:rsidRPr="00A07E49" w:rsidRDefault="00A07E49" w:rsidP="00A07E49">
      <w:pPr>
        <w:pStyle w:val="Paragraphedeliste"/>
        <w:numPr>
          <w:ilvl w:val="0"/>
          <w:numId w:val="26"/>
        </w:numPr>
        <w:spacing w:after="0" w:line="259" w:lineRule="auto"/>
        <w:rPr>
          <w:rFonts w:ascii="Arial" w:hAnsi="Arial"/>
          <w:i/>
          <w:color w:val="000000"/>
          <w:sz w:val="20"/>
          <w:szCs w:val="16"/>
        </w:rPr>
      </w:pPr>
      <w:r w:rsidRPr="00A07E49">
        <w:rPr>
          <w:rFonts w:ascii="Arial" w:hAnsi="Arial"/>
          <w:i/>
          <w:color w:val="000000"/>
          <w:sz w:val="20"/>
          <w:szCs w:val="16"/>
        </w:rPr>
        <w:t>Stage d’observation à Renault –Nissan Exploitation de Tanger intitulé : « programmation requête d’inventaire » avec VISUAL BASIC sous EXCEL.</w:t>
      </w:r>
    </w:p>
    <w:p w:rsidR="00A07E49" w:rsidRPr="00A07E49" w:rsidRDefault="00A07E49" w:rsidP="00A07E49"/>
    <w:p w:rsidR="006270A9" w:rsidRPr="001B5C28" w:rsidRDefault="00A07E49">
      <w:pPr>
        <w:pStyle w:val="Titre1"/>
        <w:rPr>
          <w:u w:val="single"/>
        </w:rPr>
      </w:pPr>
      <w:r w:rsidRPr="001B5C28">
        <w:rPr>
          <w:u w:val="single"/>
        </w:rPr>
        <w:t>COMPETANCES TECHNIQUES :</w:t>
      </w:r>
    </w:p>
    <w:p w:rsidR="006F6AC3" w:rsidRPr="006F6AC3" w:rsidRDefault="006F6AC3" w:rsidP="006F6AC3">
      <w:pPr>
        <w:pStyle w:val="Titre2"/>
        <w:numPr>
          <w:ilvl w:val="0"/>
          <w:numId w:val="27"/>
        </w:numP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</w:pPr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Langage de programmation et développement : 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java,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 java EE,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 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HTML, </w:t>
      </w:r>
      <w:proofErr w:type="gramStart"/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CSS 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,</w:t>
      </w:r>
      <w:proofErr w:type="gramEnd"/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 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P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ython et 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V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isual 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B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asic</w:t>
      </w:r>
      <w:r w:rsidR="00320079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(VB)</w:t>
      </w:r>
      <w:r w:rsidR="00732DA9"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.</w:t>
      </w:r>
    </w:p>
    <w:p w:rsidR="006F6AC3" w:rsidRPr="006F6AC3" w:rsidRDefault="006F6AC3" w:rsidP="006F6AC3">
      <w:pPr>
        <w:pStyle w:val="Titre2"/>
        <w:numPr>
          <w:ilvl w:val="0"/>
          <w:numId w:val="27"/>
        </w:numP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</w:pPr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Analyse de données et statistique : </w:t>
      </w:r>
      <w:proofErr w:type="gramStart"/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R ,</w:t>
      </w:r>
      <w:proofErr w:type="gramEnd"/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 MATLAB</w:t>
      </w:r>
    </w:p>
    <w:p w:rsidR="006F6AC3" w:rsidRPr="006F6AC3" w:rsidRDefault="006F6AC3" w:rsidP="006F6AC3">
      <w:pPr>
        <w:pStyle w:val="Titre2"/>
        <w:numPr>
          <w:ilvl w:val="0"/>
          <w:numId w:val="27"/>
        </w:numP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</w:pPr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ASSEMBLEUR   PIC </w:t>
      </w:r>
      <w:proofErr w:type="gramStart"/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18  .</w:t>
      </w:r>
      <w:proofErr w:type="gramEnd"/>
    </w:p>
    <w:p w:rsidR="006F6AC3" w:rsidRPr="006F6AC3" w:rsidRDefault="006F6AC3" w:rsidP="006F6AC3">
      <w:pPr>
        <w:pStyle w:val="Titre2"/>
        <w:numPr>
          <w:ilvl w:val="0"/>
          <w:numId w:val="27"/>
        </w:numPr>
        <w:jc w:val="both"/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</w:pPr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Administration </w:t>
      </w:r>
      <w:proofErr w:type="gramStart"/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Système(</w:t>
      </w:r>
      <w:proofErr w:type="gramEnd"/>
      <w:r w:rsidRPr="006F6AC3"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LINUX) et Réseaux</w:t>
      </w:r>
      <w: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(TCP/IP)</w:t>
      </w:r>
    </w:p>
    <w:p w:rsidR="001B29CF" w:rsidRDefault="006F6AC3" w:rsidP="006F6AC3">
      <w:pPr>
        <w:pStyle w:val="Titre2"/>
        <w:numPr>
          <w:ilvl w:val="0"/>
          <w:numId w:val="27"/>
        </w:numP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</w:pPr>
      <w: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 xml:space="preserve">Analyse et conception des systèmes </w:t>
      </w:r>
      <w:proofErr w:type="gramStart"/>
      <w: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logiciels(</w:t>
      </w:r>
      <w:proofErr w:type="gramEnd"/>
      <w:r>
        <w:rPr>
          <w:rFonts w:ascii="Arial" w:eastAsiaTheme="minorEastAsia" w:hAnsi="Arial" w:cstheme="minorBidi"/>
          <w:b w:val="0"/>
          <w:i/>
          <w:caps w:val="0"/>
          <w:color w:val="000000"/>
          <w:sz w:val="20"/>
          <w:szCs w:val="16"/>
        </w:rPr>
        <w:t>UML)</w:t>
      </w:r>
    </w:p>
    <w:p w:rsidR="00044AC9" w:rsidRPr="00044AC9" w:rsidRDefault="00044AC9" w:rsidP="00044AC9"/>
    <w:p w:rsidR="00044AC9" w:rsidRPr="001B5C28" w:rsidRDefault="00044AC9" w:rsidP="00044AC9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1B5C28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>DIVERS :</w:t>
      </w:r>
    </w:p>
    <w:p w:rsidR="00044AC9" w:rsidRPr="00044AC9" w:rsidRDefault="00044AC9" w:rsidP="00044AC9">
      <w:pPr>
        <w:pStyle w:val="Paragraphedeliste"/>
        <w:numPr>
          <w:ilvl w:val="0"/>
          <w:numId w:val="28"/>
        </w:numPr>
        <w:rPr>
          <w:rFonts w:ascii="Arial" w:hAnsi="Arial"/>
          <w:i/>
          <w:color w:val="000000"/>
          <w:sz w:val="20"/>
          <w:szCs w:val="16"/>
        </w:rPr>
      </w:pPr>
      <w:r w:rsidRPr="00044AC9">
        <w:rPr>
          <w:rFonts w:ascii="Arial" w:hAnsi="Arial"/>
          <w:i/>
          <w:color w:val="000000"/>
          <w:sz w:val="20"/>
          <w:szCs w:val="16"/>
        </w:rPr>
        <w:t xml:space="preserve">Loisirs : </w:t>
      </w:r>
      <w:proofErr w:type="gramStart"/>
      <w:r w:rsidRPr="00044AC9">
        <w:rPr>
          <w:rFonts w:ascii="Arial" w:hAnsi="Arial"/>
          <w:i/>
          <w:color w:val="000000"/>
          <w:sz w:val="20"/>
          <w:szCs w:val="16"/>
        </w:rPr>
        <w:t>Lecture ,Ecriture</w:t>
      </w:r>
      <w:proofErr w:type="gramEnd"/>
      <w:r w:rsidRPr="00044AC9">
        <w:rPr>
          <w:rFonts w:ascii="Arial" w:hAnsi="Arial"/>
          <w:i/>
          <w:color w:val="000000"/>
          <w:sz w:val="20"/>
          <w:szCs w:val="16"/>
        </w:rPr>
        <w:t>, Sport.</w:t>
      </w:r>
    </w:p>
    <w:p w:rsidR="00044AC9" w:rsidRDefault="00044AC9" w:rsidP="00044AC9">
      <w:pPr>
        <w:pStyle w:val="Paragraphedeliste"/>
        <w:numPr>
          <w:ilvl w:val="0"/>
          <w:numId w:val="28"/>
        </w:numPr>
        <w:rPr>
          <w:rFonts w:ascii="Arial" w:hAnsi="Arial"/>
          <w:i/>
          <w:color w:val="000000"/>
          <w:sz w:val="20"/>
          <w:szCs w:val="16"/>
        </w:rPr>
      </w:pPr>
      <w:r w:rsidRPr="00044AC9">
        <w:rPr>
          <w:rFonts w:ascii="Arial" w:hAnsi="Arial"/>
          <w:i/>
          <w:color w:val="000000"/>
          <w:sz w:val="20"/>
          <w:szCs w:val="16"/>
        </w:rPr>
        <w:t xml:space="preserve">Parascolaire : membre de club IEEE INPT STUDENT BRACH (comité </w:t>
      </w:r>
      <w:proofErr w:type="gramStart"/>
      <w:r w:rsidRPr="00044AC9">
        <w:rPr>
          <w:rFonts w:ascii="Arial" w:hAnsi="Arial"/>
          <w:i/>
          <w:color w:val="000000"/>
          <w:sz w:val="20"/>
          <w:szCs w:val="16"/>
        </w:rPr>
        <w:t>manager ,</w:t>
      </w:r>
      <w:proofErr w:type="gramEnd"/>
      <w:r w:rsidRPr="00044AC9">
        <w:rPr>
          <w:rFonts w:ascii="Arial" w:hAnsi="Arial"/>
          <w:i/>
          <w:color w:val="000000"/>
          <w:sz w:val="20"/>
          <w:szCs w:val="16"/>
        </w:rPr>
        <w:t xml:space="preserve"> membre de cellule web)</w:t>
      </w:r>
    </w:p>
    <w:p w:rsidR="00044AC9" w:rsidRPr="001B5C28" w:rsidRDefault="003F3C68" w:rsidP="00044AC9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  <w:r w:rsidRPr="001B5C28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  <w:t xml:space="preserve">LANGUES :  </w:t>
      </w:r>
    </w:p>
    <w:p w:rsidR="00044AC9" w:rsidRPr="00044AC9" w:rsidRDefault="00044AC9" w:rsidP="00044AC9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i/>
          <w:color w:val="000000"/>
          <w:sz w:val="20"/>
          <w:szCs w:val="16"/>
        </w:rPr>
      </w:pPr>
      <w:r w:rsidRPr="00044AC9">
        <w:rPr>
          <w:rFonts w:ascii="Arial" w:hAnsi="Arial"/>
          <w:i/>
          <w:color w:val="000000"/>
          <w:sz w:val="20"/>
          <w:szCs w:val="16"/>
        </w:rPr>
        <w:t>ANGLAIS : COURANT</w:t>
      </w:r>
    </w:p>
    <w:p w:rsidR="00044AC9" w:rsidRPr="00044AC9" w:rsidRDefault="00044AC9" w:rsidP="00044AC9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i/>
          <w:color w:val="000000"/>
          <w:sz w:val="20"/>
          <w:szCs w:val="16"/>
        </w:rPr>
      </w:pPr>
      <w:r w:rsidRPr="00044AC9">
        <w:rPr>
          <w:rFonts w:ascii="Arial" w:hAnsi="Arial"/>
          <w:i/>
          <w:color w:val="000000"/>
          <w:sz w:val="20"/>
          <w:szCs w:val="16"/>
        </w:rPr>
        <w:t>FRANCAIS : COURANT</w:t>
      </w:r>
    </w:p>
    <w:p w:rsidR="00044AC9" w:rsidRPr="00044AC9" w:rsidRDefault="00044AC9" w:rsidP="00044AC9">
      <w:pPr>
        <w:pStyle w:val="Paragraphedeliste"/>
        <w:numPr>
          <w:ilvl w:val="0"/>
          <w:numId w:val="31"/>
        </w:numPr>
        <w:ind w:right="878"/>
        <w:rPr>
          <w:rFonts w:ascii="Arial" w:hAnsi="Arial"/>
          <w:i/>
          <w:color w:val="000000"/>
          <w:sz w:val="20"/>
          <w:szCs w:val="16"/>
        </w:rPr>
      </w:pPr>
      <w:r w:rsidRPr="00044AC9">
        <w:rPr>
          <w:rFonts w:ascii="Arial" w:hAnsi="Arial"/>
          <w:i/>
          <w:color w:val="000000"/>
          <w:sz w:val="20"/>
          <w:szCs w:val="16"/>
        </w:rPr>
        <w:t>ARABE : COURANT</w:t>
      </w:r>
    </w:p>
    <w:sectPr w:rsidR="00044AC9" w:rsidRPr="00044AC9" w:rsidSect="00DA4518">
      <w:footerReference w:type="default" r:id="rId9"/>
      <w:pgSz w:w="11907" w:h="16839" w:code="9"/>
      <w:pgMar w:top="1008" w:right="1152" w:bottom="1152" w:left="1152" w:header="17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61F" w:rsidRDefault="003D661F">
      <w:pPr>
        <w:spacing w:after="0"/>
      </w:pPr>
      <w:r>
        <w:separator/>
      </w:r>
    </w:p>
  </w:endnote>
  <w:endnote w:type="continuationSeparator" w:id="0">
    <w:p w:rsidR="003D661F" w:rsidRDefault="003D66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61F" w:rsidRDefault="003D661F">
      <w:pPr>
        <w:spacing w:after="0"/>
      </w:pPr>
      <w:r>
        <w:separator/>
      </w:r>
    </w:p>
  </w:footnote>
  <w:footnote w:type="continuationSeparator" w:id="0">
    <w:p w:rsidR="003D661F" w:rsidRDefault="003D66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B90503"/>
    <w:multiLevelType w:val="hybridMultilevel"/>
    <w:tmpl w:val="F5B0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33EC3"/>
    <w:multiLevelType w:val="hybridMultilevel"/>
    <w:tmpl w:val="4D644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D4ECA"/>
    <w:multiLevelType w:val="hybridMultilevel"/>
    <w:tmpl w:val="591636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E5B53"/>
    <w:multiLevelType w:val="hybridMultilevel"/>
    <w:tmpl w:val="17821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FE1028C"/>
    <w:multiLevelType w:val="hybridMultilevel"/>
    <w:tmpl w:val="669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9054B3"/>
    <w:multiLevelType w:val="hybridMultilevel"/>
    <w:tmpl w:val="4A5AD038"/>
    <w:lvl w:ilvl="0" w:tplc="040C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2" w15:restartNumberingAfterBreak="0">
    <w:nsid w:val="4BF40312"/>
    <w:multiLevelType w:val="hybridMultilevel"/>
    <w:tmpl w:val="48509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4C57A46"/>
    <w:multiLevelType w:val="hybridMultilevel"/>
    <w:tmpl w:val="7D22D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3"/>
  </w:num>
  <w:num w:numId="16">
    <w:abstractNumId w:val="12"/>
  </w:num>
  <w:num w:numId="17">
    <w:abstractNumId w:val="20"/>
  </w:num>
  <w:num w:numId="18">
    <w:abstractNumId w:val="10"/>
  </w:num>
  <w:num w:numId="19">
    <w:abstractNumId w:val="26"/>
  </w:num>
  <w:num w:numId="20">
    <w:abstractNumId w:val="24"/>
  </w:num>
  <w:num w:numId="21">
    <w:abstractNumId w:val="11"/>
  </w:num>
  <w:num w:numId="22">
    <w:abstractNumId w:val="19"/>
  </w:num>
  <w:num w:numId="23">
    <w:abstractNumId w:val="25"/>
  </w:num>
  <w:num w:numId="24">
    <w:abstractNumId w:val="18"/>
  </w:num>
  <w:num w:numId="25">
    <w:abstractNumId w:val="15"/>
  </w:num>
  <w:num w:numId="26">
    <w:abstractNumId w:val="13"/>
  </w:num>
  <w:num w:numId="27">
    <w:abstractNumId w:val="16"/>
  </w:num>
  <w:num w:numId="28">
    <w:abstractNumId w:val="22"/>
  </w:num>
  <w:num w:numId="29">
    <w:abstractNumId w:val="14"/>
  </w:num>
  <w:num w:numId="30">
    <w:abstractNumId w:val="2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C"/>
    <w:rsid w:val="00044AC9"/>
    <w:rsid w:val="000A4F59"/>
    <w:rsid w:val="00141A4C"/>
    <w:rsid w:val="001619C8"/>
    <w:rsid w:val="001B29CF"/>
    <w:rsid w:val="001B5C28"/>
    <w:rsid w:val="001F0C36"/>
    <w:rsid w:val="002318FC"/>
    <w:rsid w:val="0028220F"/>
    <w:rsid w:val="00320079"/>
    <w:rsid w:val="00356C14"/>
    <w:rsid w:val="003B2672"/>
    <w:rsid w:val="003C4CBE"/>
    <w:rsid w:val="003D661F"/>
    <w:rsid w:val="003F3C68"/>
    <w:rsid w:val="00617B26"/>
    <w:rsid w:val="006270A9"/>
    <w:rsid w:val="00675956"/>
    <w:rsid w:val="00681034"/>
    <w:rsid w:val="006F6AC3"/>
    <w:rsid w:val="00732DA9"/>
    <w:rsid w:val="00816216"/>
    <w:rsid w:val="0087734B"/>
    <w:rsid w:val="00890EDE"/>
    <w:rsid w:val="008A5F36"/>
    <w:rsid w:val="009D5933"/>
    <w:rsid w:val="00A001CE"/>
    <w:rsid w:val="00A07E49"/>
    <w:rsid w:val="00BD768D"/>
    <w:rsid w:val="00C61F8E"/>
    <w:rsid w:val="00CD3CC5"/>
    <w:rsid w:val="00DA4518"/>
    <w:rsid w:val="00DC7F42"/>
    <w:rsid w:val="00E83E4B"/>
    <w:rsid w:val="00F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685F9"/>
  <w15:chartTrackingRefBased/>
  <w15:docId w15:val="{414E7FAD-43BD-4E9E-AAE1-2FD03E33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FD72DC"/>
    <w:rPr>
      <w:color w:val="605E5C"/>
      <w:shd w:val="clear" w:color="auto" w:fill="E1DFDD"/>
    </w:rPr>
  </w:style>
  <w:style w:type="paragraph" w:styleId="Sansinterligne">
    <w:name w:val="No Spacing"/>
    <w:uiPriority w:val="98"/>
    <w:qFormat/>
    <w:rsid w:val="00A07E49"/>
    <w:pPr>
      <w:spacing w:after="0"/>
    </w:pPr>
    <w:rPr>
      <w:rFonts w:eastAsiaTheme="minorHAnsi"/>
      <w:color w:val="auto"/>
      <w:lang w:eastAsia="en-US"/>
    </w:rPr>
  </w:style>
  <w:style w:type="paragraph" w:styleId="Paragraphedeliste">
    <w:name w:val="List Paragraph"/>
    <w:basedOn w:val="Normal"/>
    <w:uiPriority w:val="34"/>
    <w:unhideWhenUsed/>
    <w:qFormat/>
    <w:rsid w:val="00A07E4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A07E4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chraamlal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2963E660041B6ACFA9E2F8B2912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E07366-CA02-4E7E-BDBD-3B8FFFF81E9C}"/>
      </w:docPartPr>
      <w:docPartBody>
        <w:p w:rsidR="00A63812" w:rsidRDefault="006E38C5">
          <w:pPr>
            <w:pStyle w:val="A342963E660041B6ACFA9E2F8B2912DA"/>
          </w:pPr>
          <w:r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C5"/>
    <w:rsid w:val="00363D22"/>
    <w:rsid w:val="006E38C5"/>
    <w:rsid w:val="00A63812"/>
    <w:rsid w:val="00B5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8B75B5FD2548E28AF45C941AE6F764">
    <w:name w:val="898B75B5FD2548E28AF45C941AE6F764"/>
  </w:style>
  <w:style w:type="paragraph" w:customStyle="1" w:styleId="89BD3768CAE245CBA51CF9A7F556BF44">
    <w:name w:val="89BD3768CAE245CBA51CF9A7F556BF44"/>
  </w:style>
  <w:style w:type="paragraph" w:customStyle="1" w:styleId="518EDA9D9C854045BBE601C9E083F56A">
    <w:name w:val="518EDA9D9C854045BBE601C9E083F56A"/>
  </w:style>
  <w:style w:type="paragraph" w:customStyle="1" w:styleId="06FD8C34D18E40D198E6822D8FBBE4AF">
    <w:name w:val="06FD8C34D18E40D198E6822D8FBBE4AF"/>
  </w:style>
  <w:style w:type="paragraph" w:customStyle="1" w:styleId="70564F7C0C614EBA88F90F9104841666">
    <w:name w:val="70564F7C0C614EBA88F90F9104841666"/>
  </w:style>
  <w:style w:type="paragraph" w:customStyle="1" w:styleId="40BDE880EFA7408EB08FF091D50E0ED7">
    <w:name w:val="40BDE880EFA7408EB08FF091D50E0ED7"/>
  </w:style>
  <w:style w:type="paragraph" w:customStyle="1" w:styleId="A342963E660041B6ACFA9E2F8B2912DA">
    <w:name w:val="A342963E660041B6ACFA9E2F8B2912DA"/>
  </w:style>
  <w:style w:type="paragraph" w:customStyle="1" w:styleId="DA10BA7C96F14A3FB9FD637FA818096F">
    <w:name w:val="DA10BA7C96F14A3FB9FD637FA818096F"/>
  </w:style>
  <w:style w:type="paragraph" w:customStyle="1" w:styleId="1C35E8BB0A464AD2A0FA729C28FB7FCE">
    <w:name w:val="1C35E8BB0A464AD2A0FA729C28FB7FCE"/>
  </w:style>
  <w:style w:type="paragraph" w:customStyle="1" w:styleId="1378712965704CDA9D734AE9E8C5C266">
    <w:name w:val="1378712965704CDA9D734AE9E8C5C266"/>
  </w:style>
  <w:style w:type="paragraph" w:customStyle="1" w:styleId="25ED6D3298EE4320B1512D4D339AB230">
    <w:name w:val="25ED6D3298EE4320B1512D4D339AB230"/>
  </w:style>
  <w:style w:type="paragraph" w:customStyle="1" w:styleId="1D7794F73CD742E49CEFB0127D6A8FEC">
    <w:name w:val="1D7794F73CD742E49CEFB0127D6A8FEC"/>
  </w:style>
  <w:style w:type="paragraph" w:customStyle="1" w:styleId="720DF659894D421DB565BE88B3E9E20C">
    <w:name w:val="720DF659894D421DB565BE88B3E9E20C"/>
  </w:style>
  <w:style w:type="paragraph" w:customStyle="1" w:styleId="23F5AF185AC94920BE590980540BD8FF">
    <w:name w:val="23F5AF185AC94920BE590980540BD8FF"/>
  </w:style>
  <w:style w:type="paragraph" w:customStyle="1" w:styleId="F3E083EF839E435FAEE445F8BC1F6B75">
    <w:name w:val="F3E083EF839E435FAEE445F8BC1F6B75"/>
  </w:style>
  <w:style w:type="paragraph" w:customStyle="1" w:styleId="EA29A0B4FE404942B429F3740727F78C">
    <w:name w:val="EA29A0B4FE404942B429F3740727F78C"/>
  </w:style>
  <w:style w:type="paragraph" w:customStyle="1" w:styleId="D3887EE513474DEE9F1AA30206B1DB35">
    <w:name w:val="D3887EE513474DEE9F1AA30206B1DB35"/>
  </w:style>
  <w:style w:type="paragraph" w:customStyle="1" w:styleId="F40A07BE71F049468EAF1509C81260A9">
    <w:name w:val="F40A07BE71F049468EAF1509C81260A9"/>
  </w:style>
  <w:style w:type="paragraph" w:customStyle="1" w:styleId="F173BF0558AD40EF94250B832B3292D8">
    <w:name w:val="F173BF0558AD40EF94250B832B3292D8"/>
  </w:style>
  <w:style w:type="paragraph" w:customStyle="1" w:styleId="4715DDA7A2274CB1A5AE1A099FC7D316">
    <w:name w:val="4715DDA7A2274CB1A5AE1A099FC7D316"/>
  </w:style>
  <w:style w:type="paragraph" w:customStyle="1" w:styleId="DEE8BCD035C4465E87121F7574C3C28A">
    <w:name w:val="DEE8BCD035C4465E87121F7574C3C28A"/>
  </w:style>
  <w:style w:type="paragraph" w:customStyle="1" w:styleId="BE63131837764878BF3C14A35DD8C44F">
    <w:name w:val="BE63131837764878BF3C14A35DD8C44F"/>
  </w:style>
  <w:style w:type="paragraph" w:customStyle="1" w:styleId="EF3F8C6125234786A511EF78B1F28544">
    <w:name w:val="EF3F8C6125234786A511EF78B1F28544"/>
  </w:style>
  <w:style w:type="paragraph" w:customStyle="1" w:styleId="B7C214F1CB11410B9FA51F5B1EEFE5B4">
    <w:name w:val="B7C214F1CB11410B9FA51F5B1EEFE5B4"/>
  </w:style>
  <w:style w:type="paragraph" w:customStyle="1" w:styleId="9CBAF0B8AB7D4D82B95CF48AA09AED92">
    <w:name w:val="9CBAF0B8AB7D4D82B95CF48AA09AED92"/>
  </w:style>
  <w:style w:type="paragraph" w:customStyle="1" w:styleId="3B02312E1DB842B789CA5A6F240EAE7E">
    <w:name w:val="3B02312E1DB842B789CA5A6F240EAE7E"/>
  </w:style>
  <w:style w:type="paragraph" w:customStyle="1" w:styleId="F98ED879793E46CC8B9423959D0F9CC0">
    <w:name w:val="F98ED879793E46CC8B9423959D0F9CC0"/>
  </w:style>
  <w:style w:type="paragraph" w:customStyle="1" w:styleId="5487D3E0604346F6964CB3C0A862E4CD">
    <w:name w:val="5487D3E0604346F6964CB3C0A862E4CD"/>
  </w:style>
  <w:style w:type="paragraph" w:customStyle="1" w:styleId="A0E684A5F1654287A784D600EA0D879C">
    <w:name w:val="A0E684A5F1654287A784D600EA0D879C"/>
  </w:style>
  <w:style w:type="paragraph" w:customStyle="1" w:styleId="C8D1190BE0AD4B62A782BB5F45053C0F">
    <w:name w:val="C8D1190BE0AD4B62A782BB5F45053C0F"/>
  </w:style>
  <w:style w:type="paragraph" w:customStyle="1" w:styleId="677AB4B2B4A54617BD449DD260960906">
    <w:name w:val="677AB4B2B4A54617BD449DD260960906"/>
  </w:style>
  <w:style w:type="paragraph" w:customStyle="1" w:styleId="2FC0D6169A6447E4990BD2413A79CBB1">
    <w:name w:val="2FC0D6169A6447E4990BD2413A79CBB1"/>
  </w:style>
  <w:style w:type="paragraph" w:customStyle="1" w:styleId="102EC6919C884E87A5519653F4A55097">
    <w:name w:val="102EC6919C884E87A5519653F4A55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097B-AE58-4C4C-9580-C1CB8358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207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8</cp:revision>
  <dcterms:created xsi:type="dcterms:W3CDTF">2018-12-03T22:07:00Z</dcterms:created>
  <dcterms:modified xsi:type="dcterms:W3CDTF">2019-02-12T22:12:00Z</dcterms:modified>
  <cp:version/>
</cp:coreProperties>
</file>